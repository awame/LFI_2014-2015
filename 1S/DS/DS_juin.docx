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08" w:rsidRPr="00247F08" w:rsidRDefault="00247F08" w:rsidP="00247F08">
      <w:pPr>
        <w:pageBreakBefore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color w:val="B3B3B3"/>
          <w:sz w:val="20"/>
          <w:szCs w:val="20"/>
          <w:lang w:val="fr-FR" w:eastAsia="en-US"/>
        </w:rPr>
        <w:t>Prénom &amp; Nom:</w:t>
      </w:r>
      <w:r w:rsidRPr="00247F08">
        <w:rPr>
          <w:rFonts w:ascii="Arial" w:eastAsia="Times New Roman" w:hAnsi="Arial" w:cs="Arial"/>
          <w:color w:val="B3B3B3"/>
          <w:sz w:val="20"/>
          <w:szCs w:val="20"/>
          <w:lang w:val="fr-FR" w:eastAsia="en-US"/>
        </w:rPr>
        <w:t xml:space="preserve">..................................................................................................................................... </w:t>
      </w:r>
      <w:r w:rsidRPr="00247F08">
        <w:rPr>
          <w:rFonts w:ascii="Arial" w:eastAsia="Times New Roman" w:hAnsi="Arial" w:cs="Arial"/>
          <w:b/>
          <w:bCs/>
          <w:color w:val="B3B3B3"/>
          <w:sz w:val="20"/>
          <w:szCs w:val="20"/>
          <w:lang w:val="fr-FR" w:eastAsia="en-US"/>
        </w:rPr>
        <w:t>Classe:</w:t>
      </w:r>
      <w:r w:rsidRPr="00247F08">
        <w:rPr>
          <w:rFonts w:ascii="Arial" w:eastAsia="Times New Roman" w:hAnsi="Arial" w:cs="Arial"/>
          <w:color w:val="B3B3B3"/>
          <w:sz w:val="20"/>
          <w:szCs w:val="20"/>
          <w:lang w:val="fr-FR" w:eastAsia="en-US"/>
        </w:rPr>
        <w:t xml:space="preserve"> ...........</w:t>
      </w: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48"/>
          <w:szCs w:val="48"/>
          <w:lang w:val="fr-FR" w:eastAsia="en-US"/>
        </w:rPr>
        <w:t>PHYSIQUE-CHIMIE</w:t>
      </w:r>
    </w:p>
    <w:p w:rsidR="00247F08" w:rsidRPr="00247F08" w:rsidRDefault="007416BE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fr-FR" w:eastAsia="en-US"/>
        </w:rPr>
        <w:t>3</w:t>
      </w:r>
      <w:r w:rsidR="00247F08" w:rsidRPr="00247F08">
        <w:rPr>
          <w:rFonts w:ascii="Arial" w:eastAsia="Times New Roman" w:hAnsi="Arial" w:cs="Arial"/>
          <w:b/>
          <w:bCs/>
          <w:sz w:val="32"/>
          <w:szCs w:val="32"/>
          <w:lang w:val="fr-FR" w:eastAsia="en-US"/>
        </w:rPr>
        <w:t xml:space="preserve"> </w:t>
      </w:r>
      <w:r>
        <w:rPr>
          <w:rFonts w:ascii="Arial" w:eastAsia="Times New Roman" w:hAnsi="Arial" w:cs="Arial"/>
          <w:b/>
          <w:bCs/>
          <w:sz w:val="32"/>
          <w:szCs w:val="32"/>
          <w:lang w:val="fr-FR" w:eastAsia="en-US"/>
        </w:rPr>
        <w:t>juin</w:t>
      </w:r>
      <w:r w:rsidR="00247F08" w:rsidRPr="00247F08">
        <w:rPr>
          <w:rFonts w:ascii="Arial" w:eastAsia="Times New Roman" w:hAnsi="Arial" w:cs="Arial"/>
          <w:b/>
          <w:bCs/>
          <w:sz w:val="32"/>
          <w:szCs w:val="32"/>
          <w:lang w:val="fr-FR" w:eastAsia="en-US"/>
        </w:rPr>
        <w:t xml:space="preserve"> 2015</w:t>
      </w: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44"/>
          <w:szCs w:val="44"/>
          <w:lang w:val="fr-FR" w:eastAsia="en-US"/>
        </w:rPr>
        <w:t>Série S</w:t>
      </w: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95F11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>
        <w:rPr>
          <w:rFonts w:ascii="Arial" w:eastAsia="Times New Roman" w:hAnsi="Arial" w:cs="Arial"/>
          <w:sz w:val="32"/>
          <w:szCs w:val="32"/>
          <w:lang w:val="fr-FR" w:eastAsia="en-US"/>
        </w:rPr>
        <w:t>Durée de l’épreuve: 0</w:t>
      </w:r>
      <w:r w:rsidR="00247F08" w:rsidRPr="00247F08">
        <w:rPr>
          <w:rFonts w:ascii="Arial" w:eastAsia="Times New Roman" w:hAnsi="Arial" w:cs="Arial"/>
          <w:sz w:val="32"/>
          <w:szCs w:val="32"/>
          <w:lang w:val="fr-FR" w:eastAsia="en-US"/>
        </w:rPr>
        <w:t>h</w:t>
      </w:r>
      <w:r>
        <w:rPr>
          <w:rFonts w:ascii="Arial" w:eastAsia="Times New Roman" w:hAnsi="Arial" w:cs="Arial"/>
          <w:sz w:val="32"/>
          <w:szCs w:val="32"/>
          <w:lang w:val="fr-FR" w:eastAsia="en-US"/>
        </w:rPr>
        <w:t>30</w:t>
      </w: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i/>
          <w:iCs/>
          <w:color w:val="000000"/>
          <w:sz w:val="32"/>
          <w:szCs w:val="32"/>
          <w:lang w:val="fr-FR" w:eastAsia="en-US"/>
        </w:rPr>
        <w:t>L’usage des calculatrices est interdit</w:t>
      </w:r>
    </w:p>
    <w:p w:rsidR="00247F08" w:rsidRP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256"/>
      </w:tblGrid>
      <w:tr w:rsidR="00247F08" w:rsidTr="00247F08">
        <w:tc>
          <w:tcPr>
            <w:tcW w:w="8222" w:type="dxa"/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:rsidR="00247F08" w:rsidRPr="00247F08" w:rsidRDefault="00247F08" w:rsidP="00247F08">
            <w:pPr>
              <w:spacing w:before="100" w:beforeAutospacing="1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fr-FR" w:eastAsia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fr-FR" w:eastAsia="en-US"/>
              </w:rPr>
              <w:t>Note</w:t>
            </w:r>
          </w:p>
        </w:tc>
      </w:tr>
      <w:tr w:rsidR="00247F08" w:rsidTr="00247F08">
        <w:tc>
          <w:tcPr>
            <w:tcW w:w="8222" w:type="dxa"/>
            <w:tcBorders>
              <w:right w:val="single" w:sz="4" w:space="0" w:color="auto"/>
            </w:tcBorders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</w:tr>
    </w:tbl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>
      <w:pPr>
        <w:rPr>
          <w:rFonts w:ascii="Arial" w:eastAsia="Times New Roman" w:hAnsi="Arial" w:cs="Arial"/>
          <w:caps/>
          <w:sz w:val="20"/>
          <w:szCs w:val="20"/>
          <w:lang w:val="fr-FR" w:eastAsia="en-US"/>
        </w:rPr>
      </w:pPr>
      <w:r>
        <w:rPr>
          <w:rFonts w:ascii="Arial" w:eastAsia="Times New Roman" w:hAnsi="Arial" w:cs="Arial"/>
          <w:caps/>
          <w:sz w:val="20"/>
          <w:szCs w:val="20"/>
          <w:lang w:val="fr-FR" w:eastAsia="en-US"/>
        </w:rPr>
        <w:br w:type="page"/>
      </w:r>
    </w:p>
    <w:p w:rsidR="001A0BEA" w:rsidRPr="001A0BEA" w:rsidRDefault="001A0BEA" w:rsidP="00534FF9">
      <w:pPr>
        <w:spacing w:before="100" w:beforeAutospacing="1" w:after="57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fr-FR"/>
        </w:rPr>
      </w:pPr>
      <w:r w:rsidRPr="001A0BEA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val="fr-FR"/>
        </w:rPr>
        <w:lastRenderedPageBreak/>
        <w:t>Propriété oxydante de l'eau de Javel</w:t>
      </w:r>
    </w:p>
    <w:p w:rsidR="001A0BEA" w:rsidRPr="001A0BEA" w:rsidRDefault="001A0BEA" w:rsidP="001A0B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On verse dans un bécher 10 mL d'eau de Javel (hypochlorite de sodium). Ce volume de sol</w:t>
      </w:r>
      <w:r w:rsidR="00AA0340">
        <w:rPr>
          <w:rFonts w:ascii="Arial" w:eastAsia="Times New Roman" w:hAnsi="Arial" w:cs="Arial"/>
          <w:color w:val="000000"/>
          <w:sz w:val="20"/>
          <w:szCs w:val="20"/>
          <w:lang w:val="fr-FR"/>
        </w:rPr>
        <w:t>ution contient une quantité n(C</w:t>
      </w:r>
      <w:bookmarkStart w:id="0" w:name="_GoBack"/>
      <w:bookmarkEnd w:id="0"/>
      <w:r w:rsidR="00AA0340">
        <w:rPr>
          <w:rFonts w:ascii="Arial" w:eastAsia="Times New Roman" w:hAnsi="Arial" w:cs="Arial"/>
          <w:color w:val="000000"/>
          <w:sz w:val="20"/>
          <w:szCs w:val="20"/>
          <w:lang w:val="fr-FR"/>
        </w:rPr>
        <w:t>ℓ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O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>-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) d'ion hypochlorite C</w:t>
      </w:r>
      <w:r w:rsidR="00AA0340">
        <w:rPr>
          <w:rFonts w:ascii="Arial" w:eastAsia="Times New Roman" w:hAnsi="Arial" w:cs="Arial"/>
          <w:color w:val="000000"/>
          <w:sz w:val="20"/>
          <w:szCs w:val="20"/>
          <w:lang w:val="fr-FR"/>
        </w:rPr>
        <w:t>ℓ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O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 xml:space="preserve">- 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bscript"/>
          <w:lang w:val="fr-FR"/>
        </w:rPr>
        <w:t>aq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égale à 4,0.10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>-2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mol.</w:t>
      </w:r>
    </w:p>
    <w:p w:rsidR="001A0BEA" w:rsidRPr="001A0BEA" w:rsidRDefault="001A0BEA" w:rsidP="001A0B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On verse ensuite dans le bécher une solution d'iodure de potassium K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 xml:space="preserve">+ 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bscript"/>
          <w:lang w:val="fr-FR"/>
        </w:rPr>
        <w:t>aq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+ I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 xml:space="preserve">- 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bscript"/>
          <w:lang w:val="fr-FR"/>
        </w:rPr>
        <w:t>aq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. Ce faisant, on introduit la quantité de matière n(I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>-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) = 6,0.10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>-2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mol. Pour observer la formation de diiode I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bscript"/>
          <w:lang w:val="fr-FR"/>
        </w:rPr>
        <w:t>2 aq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donnant une couleur brune à la solution, le milieu doit être acide.</w:t>
      </w:r>
    </w:p>
    <w:p w:rsidR="001A0BEA" w:rsidRPr="001A0BEA" w:rsidRDefault="001A0BEA" w:rsidP="001A0BEA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L'un des deux couples en présence dans l’expérience est C</w:t>
      </w:r>
      <w:r w:rsidR="00AA0340">
        <w:rPr>
          <w:rFonts w:ascii="Arial" w:eastAsia="Times New Roman" w:hAnsi="Arial" w:cs="Arial"/>
          <w:color w:val="000000"/>
          <w:sz w:val="20"/>
          <w:szCs w:val="20"/>
          <w:lang w:val="fr-FR"/>
        </w:rPr>
        <w:t>ℓ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O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 xml:space="preserve">- 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bscript"/>
          <w:lang w:val="fr-FR"/>
        </w:rPr>
        <w:t>aq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 / C</w:t>
      </w:r>
      <w:r w:rsidR="00AA0340">
        <w:rPr>
          <w:rFonts w:ascii="Arial" w:eastAsia="Times New Roman" w:hAnsi="Arial" w:cs="Arial"/>
          <w:color w:val="000000"/>
          <w:sz w:val="20"/>
          <w:szCs w:val="20"/>
          <w:lang w:val="fr-FR"/>
        </w:rPr>
        <w:t>ℓ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 xml:space="preserve">- </w:t>
      </w:r>
      <w:r w:rsidRPr="001A0BEA">
        <w:rPr>
          <w:rFonts w:ascii="Arial" w:eastAsia="Times New Roman" w:hAnsi="Arial" w:cs="Arial"/>
          <w:color w:val="000000"/>
          <w:sz w:val="20"/>
          <w:szCs w:val="20"/>
          <w:vertAlign w:val="subscript"/>
          <w:lang w:val="fr-FR"/>
        </w:rPr>
        <w:t>aq</w:t>
      </w: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. Quel est le deuxième ?</w:t>
      </w:r>
    </w:p>
    <w:p w:rsidR="001A0BEA" w:rsidRPr="001A0BEA" w:rsidRDefault="001A0BEA" w:rsidP="001A0BEA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Écrire les demi-équations de ces deux couples </w:t>
      </w:r>
    </w:p>
    <w:p w:rsidR="001A0BEA" w:rsidRPr="001A0BEA" w:rsidRDefault="001A0BEA" w:rsidP="001A0BEA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0BEA">
        <w:rPr>
          <w:rFonts w:ascii="Arial" w:eastAsia="Times New Roman" w:hAnsi="Arial" w:cs="Arial"/>
          <w:color w:val="000000"/>
          <w:sz w:val="20"/>
          <w:szCs w:val="20"/>
          <w:lang w:val="fr-FR"/>
        </w:rPr>
        <w:t>Écrire l’équation de réaction</w:t>
      </w:r>
    </w:p>
    <w:p w:rsidR="001A0BEA" w:rsidRDefault="001A0BEA" w:rsidP="001A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C648D" w:rsidRPr="001A0BEA" w:rsidRDefault="000C648D" w:rsidP="001A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D12E0" w:rsidRPr="00534FF9" w:rsidRDefault="001A0BEA" w:rsidP="001A0BEA">
      <w:pPr>
        <w:spacing w:after="0"/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534FF9">
        <w:rPr>
          <w:rFonts w:ascii="Arial" w:hAnsi="Arial" w:cs="Arial"/>
          <w:b/>
          <w:sz w:val="24"/>
          <w:szCs w:val="24"/>
          <w:lang w:val="fr-FR"/>
        </w:rPr>
        <w:t>REPONSES</w:t>
      </w:r>
    </w:p>
    <w:p w:rsidR="001A0BEA" w:rsidRPr="001A0BEA" w:rsidRDefault="001A0BEA" w:rsidP="001A0BEA">
      <w:pPr>
        <w:spacing w:after="0"/>
        <w:rPr>
          <w:rFonts w:ascii="Arial" w:hAnsi="Arial" w:cs="Arial"/>
          <w:b/>
          <w:sz w:val="20"/>
          <w:szCs w:val="20"/>
          <w:lang w:val="fr-FR"/>
        </w:rPr>
      </w:pP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lastRenderedPageBreak/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lastRenderedPageBreak/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1A0BEA" w:rsidRPr="00F74CD7" w:rsidRDefault="001A0BEA" w:rsidP="001A0BEA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7416BE" w:rsidRPr="00F74CD7" w:rsidRDefault="001A0BEA" w:rsidP="007416BE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  <w:r w:rsidR="007416BE"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 w:rsidR="007416BE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="007416BE"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p w:rsidR="00F74CD7" w:rsidRPr="00F74CD7" w:rsidRDefault="007416BE" w:rsidP="00F74CD7">
      <w:pPr>
        <w:spacing w:after="0" w:line="360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………………………………………………………………………………………………………</w:t>
      </w:r>
      <w:r w:rsidRPr="00F74CD7">
        <w:rPr>
          <w:rFonts w:ascii="Arial" w:hAnsi="Arial" w:cs="Arial"/>
          <w:color w:val="BFBFBF" w:themeColor="background1" w:themeShade="BF"/>
          <w:sz w:val="16"/>
          <w:szCs w:val="16"/>
        </w:rPr>
        <w:t>…………………………….</w:t>
      </w:r>
    </w:p>
    <w:sectPr w:rsidR="00F74CD7" w:rsidRPr="00F74CD7" w:rsidSect="00614D09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6C" w:rsidRDefault="00E40F6C" w:rsidP="009E0EC4">
      <w:pPr>
        <w:spacing w:after="0" w:line="240" w:lineRule="auto"/>
      </w:pPr>
      <w:r>
        <w:separator/>
      </w:r>
    </w:p>
  </w:endnote>
  <w:endnote w:type="continuationSeparator" w:id="0">
    <w:p w:rsidR="00E40F6C" w:rsidRDefault="00E40F6C" w:rsidP="009E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6C" w:rsidRDefault="00E40F6C" w:rsidP="009E0EC4">
      <w:pPr>
        <w:spacing w:after="0" w:line="240" w:lineRule="auto"/>
      </w:pPr>
      <w:r>
        <w:separator/>
      </w:r>
    </w:p>
  </w:footnote>
  <w:footnote w:type="continuationSeparator" w:id="0">
    <w:p w:rsidR="00E40F6C" w:rsidRDefault="00E40F6C" w:rsidP="009E0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48A"/>
    <w:multiLevelType w:val="hybridMultilevel"/>
    <w:tmpl w:val="030078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CD0277"/>
    <w:multiLevelType w:val="hybridMultilevel"/>
    <w:tmpl w:val="D8A4ADD2"/>
    <w:lvl w:ilvl="0" w:tplc="0FDA5B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4AD3"/>
    <w:multiLevelType w:val="hybridMultilevel"/>
    <w:tmpl w:val="F0127FA2"/>
    <w:lvl w:ilvl="0" w:tplc="0338B7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3131E"/>
    <w:multiLevelType w:val="hybridMultilevel"/>
    <w:tmpl w:val="385E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0A1B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3DE070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D668F472">
      <w:start w:val="3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F3D0B"/>
    <w:multiLevelType w:val="hybridMultilevel"/>
    <w:tmpl w:val="042C6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E4314"/>
    <w:multiLevelType w:val="hybridMultilevel"/>
    <w:tmpl w:val="27A08E5C"/>
    <w:lvl w:ilvl="0" w:tplc="F68E65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A61D4"/>
    <w:multiLevelType w:val="hybridMultilevel"/>
    <w:tmpl w:val="B676548C"/>
    <w:lvl w:ilvl="0" w:tplc="35567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B1973"/>
    <w:multiLevelType w:val="hybridMultilevel"/>
    <w:tmpl w:val="D8A4ADD2"/>
    <w:lvl w:ilvl="0" w:tplc="0FDA5B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12598"/>
    <w:multiLevelType w:val="hybridMultilevel"/>
    <w:tmpl w:val="FAD66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F3807"/>
    <w:multiLevelType w:val="hybridMultilevel"/>
    <w:tmpl w:val="5772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860DD"/>
    <w:multiLevelType w:val="hybridMultilevel"/>
    <w:tmpl w:val="BCD6F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E3E86"/>
    <w:multiLevelType w:val="hybridMultilevel"/>
    <w:tmpl w:val="BE94B50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>
    <w:nsid w:val="4AA43E85"/>
    <w:multiLevelType w:val="hybridMultilevel"/>
    <w:tmpl w:val="8234A506"/>
    <w:lvl w:ilvl="0" w:tplc="FB6629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FB4AC1"/>
    <w:multiLevelType w:val="hybridMultilevel"/>
    <w:tmpl w:val="02220E2E"/>
    <w:lvl w:ilvl="0" w:tplc="FB662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00192"/>
    <w:multiLevelType w:val="hybridMultilevel"/>
    <w:tmpl w:val="0A3CF500"/>
    <w:lvl w:ilvl="0" w:tplc="85823E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148A5"/>
    <w:multiLevelType w:val="hybridMultilevel"/>
    <w:tmpl w:val="5C6AB5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5B99"/>
    <w:multiLevelType w:val="hybridMultilevel"/>
    <w:tmpl w:val="3DB81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06537"/>
    <w:multiLevelType w:val="hybridMultilevel"/>
    <w:tmpl w:val="7CD69B58"/>
    <w:lvl w:ilvl="0" w:tplc="0FDA5B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22A8B"/>
    <w:multiLevelType w:val="multilevel"/>
    <w:tmpl w:val="8240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DB1D20"/>
    <w:multiLevelType w:val="hybridMultilevel"/>
    <w:tmpl w:val="FE885B74"/>
    <w:lvl w:ilvl="0" w:tplc="35567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35414"/>
    <w:multiLevelType w:val="hybridMultilevel"/>
    <w:tmpl w:val="9B72E7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5BE42FC"/>
    <w:multiLevelType w:val="hybridMultilevel"/>
    <w:tmpl w:val="E6225CE0"/>
    <w:lvl w:ilvl="0" w:tplc="71D69B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12991"/>
    <w:multiLevelType w:val="hybridMultilevel"/>
    <w:tmpl w:val="C99E5EDE"/>
    <w:lvl w:ilvl="0" w:tplc="85823E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922B4C"/>
    <w:multiLevelType w:val="hybridMultilevel"/>
    <w:tmpl w:val="B5DC5EBA"/>
    <w:lvl w:ilvl="0" w:tplc="FB662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F1630"/>
    <w:multiLevelType w:val="hybridMultilevel"/>
    <w:tmpl w:val="5DEC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1EC8C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24"/>
  </w:num>
  <w:num w:numId="5">
    <w:abstractNumId w:val="15"/>
  </w:num>
  <w:num w:numId="6">
    <w:abstractNumId w:val="16"/>
  </w:num>
  <w:num w:numId="7">
    <w:abstractNumId w:val="14"/>
  </w:num>
  <w:num w:numId="8">
    <w:abstractNumId w:val="22"/>
  </w:num>
  <w:num w:numId="9">
    <w:abstractNumId w:val="11"/>
  </w:num>
  <w:num w:numId="10">
    <w:abstractNumId w:val="5"/>
  </w:num>
  <w:num w:numId="11">
    <w:abstractNumId w:val="4"/>
  </w:num>
  <w:num w:numId="12">
    <w:abstractNumId w:val="23"/>
  </w:num>
  <w:num w:numId="13">
    <w:abstractNumId w:val="12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7"/>
  </w:num>
  <w:num w:numId="19">
    <w:abstractNumId w:val="6"/>
  </w:num>
  <w:num w:numId="20">
    <w:abstractNumId w:val="19"/>
  </w:num>
  <w:num w:numId="21">
    <w:abstractNumId w:val="1"/>
  </w:num>
  <w:num w:numId="22">
    <w:abstractNumId w:val="7"/>
  </w:num>
  <w:num w:numId="23">
    <w:abstractNumId w:val="0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CD"/>
    <w:rsid w:val="000238D1"/>
    <w:rsid w:val="00063D05"/>
    <w:rsid w:val="00076237"/>
    <w:rsid w:val="000A0BA2"/>
    <w:rsid w:val="000B4A67"/>
    <w:rsid w:val="000C648D"/>
    <w:rsid w:val="000F125E"/>
    <w:rsid w:val="00111D12"/>
    <w:rsid w:val="001275C6"/>
    <w:rsid w:val="0013159F"/>
    <w:rsid w:val="00196EE8"/>
    <w:rsid w:val="001A0BEA"/>
    <w:rsid w:val="002035BC"/>
    <w:rsid w:val="00206662"/>
    <w:rsid w:val="0020764B"/>
    <w:rsid w:val="00246223"/>
    <w:rsid w:val="00247F08"/>
    <w:rsid w:val="00250F0C"/>
    <w:rsid w:val="00295F11"/>
    <w:rsid w:val="003619EE"/>
    <w:rsid w:val="003670E0"/>
    <w:rsid w:val="003E1678"/>
    <w:rsid w:val="00415385"/>
    <w:rsid w:val="004348E8"/>
    <w:rsid w:val="00444A29"/>
    <w:rsid w:val="00461B6A"/>
    <w:rsid w:val="00493BE1"/>
    <w:rsid w:val="004D6B7C"/>
    <w:rsid w:val="00534FF9"/>
    <w:rsid w:val="0054694D"/>
    <w:rsid w:val="00577D1D"/>
    <w:rsid w:val="005B20B4"/>
    <w:rsid w:val="005C7D27"/>
    <w:rsid w:val="005E7AC9"/>
    <w:rsid w:val="00614D09"/>
    <w:rsid w:val="00655668"/>
    <w:rsid w:val="00655E5D"/>
    <w:rsid w:val="00687097"/>
    <w:rsid w:val="006D12E0"/>
    <w:rsid w:val="006D5BEA"/>
    <w:rsid w:val="006F4C8D"/>
    <w:rsid w:val="006F6DD3"/>
    <w:rsid w:val="007052CD"/>
    <w:rsid w:val="007416BE"/>
    <w:rsid w:val="00747FE1"/>
    <w:rsid w:val="00750A7E"/>
    <w:rsid w:val="00767B45"/>
    <w:rsid w:val="007B169D"/>
    <w:rsid w:val="007E1E9A"/>
    <w:rsid w:val="007E7170"/>
    <w:rsid w:val="0080792F"/>
    <w:rsid w:val="008114E5"/>
    <w:rsid w:val="00851DF9"/>
    <w:rsid w:val="00867E34"/>
    <w:rsid w:val="008713E2"/>
    <w:rsid w:val="008728D1"/>
    <w:rsid w:val="008C2ECE"/>
    <w:rsid w:val="008C4B99"/>
    <w:rsid w:val="00997EC4"/>
    <w:rsid w:val="009E0EC4"/>
    <w:rsid w:val="009F738D"/>
    <w:rsid w:val="00A16B1A"/>
    <w:rsid w:val="00A81683"/>
    <w:rsid w:val="00A96DEB"/>
    <w:rsid w:val="00AA0340"/>
    <w:rsid w:val="00AA3A6A"/>
    <w:rsid w:val="00AB4212"/>
    <w:rsid w:val="00AE33A5"/>
    <w:rsid w:val="00B3122F"/>
    <w:rsid w:val="00B54FDC"/>
    <w:rsid w:val="00B82C80"/>
    <w:rsid w:val="00BA52DB"/>
    <w:rsid w:val="00BB0000"/>
    <w:rsid w:val="00C15958"/>
    <w:rsid w:val="00C31ECB"/>
    <w:rsid w:val="00C37982"/>
    <w:rsid w:val="00C86CEC"/>
    <w:rsid w:val="00D04C68"/>
    <w:rsid w:val="00D177CB"/>
    <w:rsid w:val="00D24D1F"/>
    <w:rsid w:val="00D539E4"/>
    <w:rsid w:val="00D638E8"/>
    <w:rsid w:val="00D676CC"/>
    <w:rsid w:val="00D73B92"/>
    <w:rsid w:val="00DA247C"/>
    <w:rsid w:val="00DA3471"/>
    <w:rsid w:val="00DD0373"/>
    <w:rsid w:val="00DD0D75"/>
    <w:rsid w:val="00DF28C7"/>
    <w:rsid w:val="00DF4C54"/>
    <w:rsid w:val="00E17D89"/>
    <w:rsid w:val="00E352A3"/>
    <w:rsid w:val="00E40F6C"/>
    <w:rsid w:val="00E5465E"/>
    <w:rsid w:val="00E5708D"/>
    <w:rsid w:val="00E70A08"/>
    <w:rsid w:val="00EB6334"/>
    <w:rsid w:val="00ED7E6B"/>
    <w:rsid w:val="00F51E93"/>
    <w:rsid w:val="00F74CD7"/>
    <w:rsid w:val="00FD19A4"/>
    <w:rsid w:val="00FE3172"/>
    <w:rsid w:val="00FE51EC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C78560F-DE9F-404F-B24B-4EDC3C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21">
    <w:name w:val="style21"/>
    <w:basedOn w:val="Normal"/>
    <w:rsid w:val="00DA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347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C2ECE"/>
    <w:pPr>
      <w:ind w:left="720"/>
      <w:contextualSpacing/>
    </w:pPr>
  </w:style>
  <w:style w:type="paragraph" w:customStyle="1" w:styleId="style25">
    <w:name w:val="style25"/>
    <w:basedOn w:val="Normal"/>
    <w:rsid w:val="000A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28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F08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7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EC4"/>
  </w:style>
  <w:style w:type="paragraph" w:styleId="Footer">
    <w:name w:val="footer"/>
    <w:basedOn w:val="Normal"/>
    <w:link w:val="FooterChar"/>
    <w:uiPriority w:val="99"/>
    <w:unhideWhenUsed/>
    <w:rsid w:val="009E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EC4"/>
  </w:style>
  <w:style w:type="paragraph" w:styleId="BalloonText">
    <w:name w:val="Balloon Text"/>
    <w:basedOn w:val="Normal"/>
    <w:link w:val="BalloonTextChar"/>
    <w:uiPriority w:val="99"/>
    <w:semiHidden/>
    <w:unhideWhenUsed/>
    <w:rsid w:val="0099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2C8D-7F22-45C2-9272-64DB24DC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C762241A.dotm</Template>
  <TotalTime>176</TotalTime>
  <Pages>4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French International School</Company>
  <LinksUpToDate>false</LinksUpToDate>
  <CharactersWithSpaces>11383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ABBAL Laurent</dc:creator>
  <cp:keywords/>
  <dc:description/>
  <cp:lastModifiedBy>ABBAL Laurent</cp:lastModifiedBy>
  <cp:revision>56</cp:revision>
  <cp:lastPrinted>2015-06-02T10:17:00Z</cp:lastPrinted>
  <dcterms:created xsi:type="dcterms:W3CDTF">2015-05-05T07:46:00Z</dcterms:created>
  <dcterms:modified xsi:type="dcterms:W3CDTF">2015-06-02T10:28:00Z</dcterms:modified>
</cp:coreProperties>
</file>