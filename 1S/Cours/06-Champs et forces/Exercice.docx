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868" w:rsidRPr="00DF7A16" w:rsidRDefault="00DF7A16" w:rsidP="00DF7A16">
      <w:pPr>
        <w:spacing w:after="0"/>
        <w:jc w:val="center"/>
        <w:rPr>
          <w:rFonts w:ascii="Arial" w:hAnsi="Arial" w:cs="Arial"/>
          <w:b/>
          <w:color w:val="808080" w:themeColor="background1" w:themeShade="80"/>
          <w:lang w:val="fr-FR"/>
        </w:rPr>
      </w:pPr>
      <w:r w:rsidRPr="00DF7A16">
        <w:rPr>
          <w:rFonts w:ascii="Arial" w:hAnsi="Arial" w:cs="Arial"/>
          <w:b/>
          <w:color w:val="808080" w:themeColor="background1" w:themeShade="80"/>
          <w:lang w:val="fr-FR"/>
        </w:rPr>
        <w:t>Exercice</w:t>
      </w:r>
    </w:p>
    <w:p w:rsidR="00DF7A16" w:rsidRPr="00DF7A16" w:rsidRDefault="00DF7A16" w:rsidP="00DF7A16">
      <w:pPr>
        <w:spacing w:after="0" w:line="240" w:lineRule="auto"/>
        <w:jc w:val="center"/>
        <w:rPr>
          <w:rFonts w:ascii="Arial" w:eastAsia="Times New Roman" w:hAnsi="Arial" w:cs="Arial"/>
          <w:caps/>
          <w:sz w:val="40"/>
          <w:szCs w:val="40"/>
          <w:lang w:val="fr-FR"/>
        </w:rPr>
      </w:pPr>
      <w:r w:rsidRPr="00DF7A16">
        <w:rPr>
          <w:rFonts w:ascii="Arial" w:eastAsia="Times New Roman" w:hAnsi="Arial" w:cs="Arial"/>
          <w:b/>
          <w:bCs/>
          <w:caps/>
          <w:color w:val="000000"/>
          <w:sz w:val="40"/>
          <w:szCs w:val="40"/>
          <w:lang w:val="fr-FR"/>
        </w:rPr>
        <w:t>Champ et force électrostatique</w:t>
      </w:r>
    </w:p>
    <w:p w:rsidR="00DF7A16" w:rsidRDefault="00DF7A16" w:rsidP="00DF7A1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fr-FR"/>
        </w:rPr>
      </w:pPr>
    </w:p>
    <w:p w:rsidR="00DF7A16" w:rsidRPr="00DF7A16" w:rsidRDefault="00DF7A16" w:rsidP="00DF7A16">
      <w:pPr>
        <w:spacing w:after="0" w:line="240" w:lineRule="auto"/>
        <w:rPr>
          <w:rFonts w:ascii="Arial" w:eastAsia="Times New Roman" w:hAnsi="Arial" w:cs="Arial"/>
          <w:sz w:val="20"/>
          <w:szCs w:val="20"/>
          <w:lang w:val="fr-FR"/>
        </w:rPr>
      </w:pPr>
      <w:r w:rsidRPr="00DF7A16">
        <w:rPr>
          <w:rFonts w:ascii="Arial" w:eastAsia="Times New Roman" w:hAnsi="Arial" w:cs="Arial"/>
          <w:color w:val="000000"/>
          <w:sz w:val="20"/>
          <w:szCs w:val="20"/>
          <w:lang w:val="fr-FR"/>
        </w:rPr>
        <w:t>Soit un condensateur plan dont les plaques séparées d'une distance d = 1,0 mm sont soumises à une tension</w:t>
      </w:r>
    </w:p>
    <w:p w:rsidR="00DF7A16" w:rsidRPr="00DF7A16" w:rsidRDefault="00DF7A16" w:rsidP="00DF7A16">
      <w:pPr>
        <w:spacing w:after="0" w:line="240" w:lineRule="auto"/>
        <w:rPr>
          <w:rFonts w:ascii="Arial" w:eastAsia="Times New Roman" w:hAnsi="Arial" w:cs="Arial"/>
          <w:sz w:val="20"/>
          <w:szCs w:val="20"/>
          <w:lang w:val="fr-FR"/>
        </w:rPr>
      </w:pPr>
      <w:r w:rsidRPr="00DF7A16">
        <w:rPr>
          <w:rFonts w:ascii="Arial" w:eastAsia="Times New Roman" w:hAnsi="Arial" w:cs="Arial"/>
          <w:color w:val="000000"/>
          <w:sz w:val="20"/>
          <w:szCs w:val="20"/>
          <w:lang w:val="fr-FR"/>
        </w:rPr>
        <w:t>V = 40 V. Une particule alpha est placée dans le champ du condensateur plan.</w:t>
      </w:r>
    </w:p>
    <w:p w:rsidR="00DF7A16" w:rsidRPr="00DF7A16" w:rsidRDefault="00DF7A16" w:rsidP="00DF7A1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fr-FR"/>
        </w:rPr>
      </w:pPr>
      <w:r w:rsidRPr="00DF7A16">
        <w:rPr>
          <w:rFonts w:ascii="Arial" w:eastAsia="Times New Roman" w:hAnsi="Arial" w:cs="Arial"/>
          <w:color w:val="000000"/>
          <w:sz w:val="20"/>
          <w:szCs w:val="20"/>
          <w:lang w:val="fr-FR"/>
        </w:rPr>
        <w:t>Quelle est particularité du champ à l’intérieur du condensateur plan ? Préciser en une phrase.</w:t>
      </w:r>
    </w:p>
    <w:p w:rsidR="00DF7A16" w:rsidRPr="00DF7A16" w:rsidRDefault="00DF7A16" w:rsidP="00DF7A1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fr-FR"/>
        </w:rPr>
      </w:pPr>
      <w:r w:rsidRPr="00DF7A16">
        <w:rPr>
          <w:rFonts w:ascii="Arial" w:eastAsia="Times New Roman" w:hAnsi="Arial" w:cs="Arial"/>
          <w:color w:val="000000"/>
          <w:sz w:val="20"/>
          <w:szCs w:val="20"/>
          <w:lang w:val="fr-FR"/>
        </w:rPr>
        <w:t>Quelle est la valeur du champ à l’intérieur du condensateur plan ?</w:t>
      </w:r>
    </w:p>
    <w:p w:rsidR="00DF7A16" w:rsidRPr="00DF7A16" w:rsidRDefault="00DF7A16" w:rsidP="00DF7A1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fr-FR"/>
        </w:rPr>
      </w:pPr>
      <w:r w:rsidRPr="00DF7A16">
        <w:rPr>
          <w:rFonts w:ascii="Arial" w:eastAsia="Times New Roman" w:hAnsi="Arial" w:cs="Arial"/>
          <w:color w:val="000000"/>
          <w:sz w:val="20"/>
          <w:szCs w:val="20"/>
          <w:lang w:val="fr-FR"/>
        </w:rPr>
        <w:t>Quelle est la valeur de la force appliquée à la particule alpha ?</w:t>
      </w:r>
    </w:p>
    <w:p w:rsidR="00DF7A16" w:rsidRPr="00DF7A16" w:rsidRDefault="00DF7A16" w:rsidP="00DF7A1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fr-FR"/>
        </w:rPr>
      </w:pPr>
      <w:r w:rsidRPr="00DF7A16">
        <w:rPr>
          <w:rFonts w:ascii="Arial" w:eastAsia="Times New Roman" w:hAnsi="Arial" w:cs="Arial"/>
          <w:color w:val="000000"/>
          <w:sz w:val="20"/>
          <w:szCs w:val="20"/>
          <w:lang w:val="fr-FR"/>
        </w:rPr>
        <w:t>Compléter le schéma ci-dessous en représentant en un point la particule alpha et la force appliquée à cette particule. Préciser l’échelle.</w:t>
      </w:r>
    </w:p>
    <w:p w:rsidR="00DF7A16" w:rsidRPr="00DF7A16" w:rsidRDefault="00DF7A16" w:rsidP="00DF7A16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val="fr-FR"/>
        </w:rPr>
      </w:pPr>
    </w:p>
    <w:p w:rsidR="00DF7A16" w:rsidRPr="00DF7A16" w:rsidRDefault="00DF7A16" w:rsidP="00DF7A16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val="fr-FR"/>
        </w:rPr>
      </w:pPr>
      <w:r w:rsidRPr="00DF7A16">
        <w:rPr>
          <w:rFonts w:ascii="Arial" w:eastAsia="Times New Roman" w:hAnsi="Arial" w:cs="Arial"/>
          <w:sz w:val="20"/>
          <w:szCs w:val="20"/>
          <w:lang w:val="fr-FR"/>
        </w:rPr>
        <w:drawing>
          <wp:inline distT="0" distB="0" distL="0" distR="0" wp14:anchorId="5C995B23" wp14:editId="2FC90074">
            <wp:extent cx="5656922" cy="2895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9915" cy="291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A16" w:rsidRDefault="00DF7A16" w:rsidP="00DF7A1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DF7A16" w:rsidRPr="00DF7A16" w:rsidRDefault="00DF7A16" w:rsidP="00DF7A1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DF7A16" w:rsidRPr="00DF7A16" w:rsidRDefault="00DF7A16" w:rsidP="00DF7A1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DF7A16" w:rsidRPr="00DF7A16" w:rsidRDefault="00DF7A16" w:rsidP="00DF7A16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DF7A16">
        <w:rPr>
          <w:rFonts w:ascii="Arial" w:eastAsia="Times New Roman" w:hAnsi="Arial" w:cs="Arial"/>
          <w:b/>
          <w:bCs/>
          <w:color w:val="000000"/>
          <w:sz w:val="28"/>
          <w:szCs w:val="28"/>
        </w:rPr>
        <w:t>REPONSES</w:t>
      </w:r>
    </w:p>
    <w:p w:rsidR="00DF7A16" w:rsidRPr="00DF7A16" w:rsidRDefault="00DF7A16" w:rsidP="00DF7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Default="00DF7A16" w:rsidP="00DF7A16">
      <w:pPr>
        <w:spacing w:before="80" w:after="0" w:line="360" w:lineRule="auto"/>
        <w:rPr>
          <w:rFonts w:ascii="Arial" w:eastAsia="Times New Roman" w:hAnsi="Arial" w:cs="Arial"/>
          <w:color w:val="808080"/>
          <w:sz w:val="16"/>
          <w:szCs w:val="16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Pr="00DF7A16" w:rsidRDefault="00DF7A16" w:rsidP="00DF7A16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7A16" w:rsidRDefault="00DF7A16" w:rsidP="00DF7A16">
      <w:pPr>
        <w:spacing w:before="80" w:after="0" w:line="360" w:lineRule="auto"/>
      </w:pPr>
      <w:r w:rsidRPr="00DF7A16">
        <w:rPr>
          <w:rFonts w:ascii="Arial" w:eastAsia="Times New Roman" w:hAnsi="Arial" w:cs="Arial"/>
          <w:color w:val="80808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  <w:bookmarkStart w:id="0" w:name="_GoBack"/>
      <w:bookmarkEnd w:id="0"/>
    </w:p>
    <w:sectPr w:rsidR="00DF7A16" w:rsidSect="00851E28">
      <w:pgSz w:w="11906" w:h="16838" w:code="9"/>
      <w:pgMar w:top="567" w:right="567" w:bottom="567" w:left="851" w:header="142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B08A3"/>
    <w:multiLevelType w:val="multilevel"/>
    <w:tmpl w:val="51464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E654B4"/>
    <w:multiLevelType w:val="multilevel"/>
    <w:tmpl w:val="7566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F1"/>
    <w:rsid w:val="000A6868"/>
    <w:rsid w:val="00851E28"/>
    <w:rsid w:val="00DF7A16"/>
    <w:rsid w:val="00EB1CCB"/>
    <w:rsid w:val="00F7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60993-9E8F-457D-827D-399D72B1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7A16"/>
    <w:pPr>
      <w:spacing w:before="238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7A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F7A1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2344</Words>
  <Characters>13367</Characters>
  <Application>Microsoft Office Word</Application>
  <DocSecurity>0</DocSecurity>
  <Lines>111</Lines>
  <Paragraphs>31</Paragraphs>
  <ScaleCrop>false</ScaleCrop>
  <Company/>
  <LinksUpToDate>false</LinksUpToDate>
  <CharactersWithSpaces>15680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Abbal</dc:creator>
  <cp:keywords/>
  <dc:description/>
  <cp:lastModifiedBy>Laurent Abbal</cp:lastModifiedBy>
  <cp:revision>2</cp:revision>
  <dcterms:created xsi:type="dcterms:W3CDTF">2015-05-20T13:28:00Z</dcterms:created>
  <dcterms:modified xsi:type="dcterms:W3CDTF">2015-05-20T13:31:00Z</dcterms:modified>
</cp:coreProperties>
</file>